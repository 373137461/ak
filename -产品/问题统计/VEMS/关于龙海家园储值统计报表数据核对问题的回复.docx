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关于龙海家园储值统计报表数据核对问题的回复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经过对报表数据统计和排查，现针对数据核对相关问题回复如下：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问题一：VIP操作流水中“实收金额”和“退款金额”两项合计与导出报表汇总数据不一致。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回复：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1、VIP操作流水中：“实收金额”和“退款金额”的合计，是剔除了“暂停/恢复”等流水的数据。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2、而在导出报表里面利用excel的求和函数进行汇总，是对所有流水的金额汇总，没有剔除“暂停/恢复”等流水的数据，这个汇总数据包含了同一个项目多次操作流水的金额重复计算。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3、不建议采用导出报表再汇总的方式进行统计。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问题二：VIP操作流水中的“实收金额”合计 与 储值统计报表中的“充值金额”不一致。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回复：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1、VIP操作流水中的“实收金额：统计的是剔除了退款金额的VIP开通续费中的金额，即真正的实收金额。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2、储值统计报表中的“充值金额”：统计的是VIP开通续费中的金额，未剔除退款金额。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3、此两项数据不是相同数据来源，故不一致。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问题三：龙海报表与系统储值统计报表数据不一致。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回复：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系统储值统计报表以储值为维度进行统计，期初储值+充值储值+误差调整储值-储值退款-账户消费储值=账户结余储值。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如果储值与金额的充值比例不能保证是1:1，即充值储值=充值金额的情况下，因为储值不等于金额，故储值和金额不能混合计算（如用“充值金额-储值退款-消费储值”计算出来的结果将是错误的）。储值和金额作为不同维度应分开进行计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在进行数据统计汇总时，应确保储值和金额分开统计。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04E09"/>
    <w:multiLevelType w:val="singleLevel"/>
    <w:tmpl w:val="90904E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01AF5"/>
    <w:rsid w:val="09E73C2A"/>
    <w:rsid w:val="0ECE05BA"/>
    <w:rsid w:val="0F8D15AC"/>
    <w:rsid w:val="12C9147C"/>
    <w:rsid w:val="1945001C"/>
    <w:rsid w:val="1A7248FC"/>
    <w:rsid w:val="1E5F6940"/>
    <w:rsid w:val="28F20E61"/>
    <w:rsid w:val="35CE6986"/>
    <w:rsid w:val="3FFE5E01"/>
    <w:rsid w:val="418F6E71"/>
    <w:rsid w:val="436F2DDA"/>
    <w:rsid w:val="4C081E88"/>
    <w:rsid w:val="4C15324C"/>
    <w:rsid w:val="4C670A7C"/>
    <w:rsid w:val="533F6092"/>
    <w:rsid w:val="534B7D24"/>
    <w:rsid w:val="5CFA36D2"/>
    <w:rsid w:val="5FF01AF5"/>
    <w:rsid w:val="6D535020"/>
    <w:rsid w:val="6F293DD7"/>
    <w:rsid w:val="748D5114"/>
    <w:rsid w:val="7B3D6916"/>
    <w:rsid w:val="7CA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2018-03-23T03:38:00Z</dcterms:created>
  <dc:creator>北北</dc:creator>
  <cp:lastModifiedBy>北北</cp:lastModifiedBy>
  <dcterms:modified xsi:type="dcterms:W3CDTF">2018-03-23T07:21:05Z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