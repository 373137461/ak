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MPGS数据上平台需求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客服：调MPGS的接口（如反向寻车接口、查车接口）较多，对剩余车位数据也有需求，暂时没有现场对MPGS上平台需求。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销售：主要对MPGS手机端（寻车H5）的剩余车位数据有需求，暂时没有现场对MPGS上平台的需求。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327DF"/>
    <w:rsid w:val="149E5057"/>
    <w:rsid w:val="2C2327DF"/>
    <w:rsid w:val="6A881E4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n_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2018-07-04T01:58:00Z</dcterms:created>
  <dc:creator>北北</dc:creator>
  <cp:lastModifiedBy>北北</cp:lastModifiedBy>
  <dcterms:modified xsi:type="dcterms:W3CDTF">2018-07-05T08:30:10Z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2052-10.1.0.7452</vt:lpwstr>
  </property>
</Properties>
</file>