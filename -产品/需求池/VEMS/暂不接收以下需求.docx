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暂不接收以下需求：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打印收款凭证的支付方式需按实际显示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不接收原因：小众需求，无法判定支付方式将会有多少。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VIP收费报表来源区分线上和第三方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不接收原因：VEMS仅区分线上和VEMS，支付来源通过接口字段传给POMP，由POMP做区分，引导用户使用POMP。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实际收款充值和未收款的充值需要进行区分，并在报表和流水中体现出来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不接收原因：小众需求，可通过其他管理方式解决。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顺延多次进出封顶，有标签显示哪条进出记录是第一次哪条是第二次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中央监控对黑名单车辆的提示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不接受原因：黑名单车辆默认不开闸，对黑名单车辆的提示没有意义。确实有强烈需求建议在云端做。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潮汐车道显示屏需求：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不接收原因：已有潮汐车道的方案，不开发此需求。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开通VIP的审核功能（不同角色不同权限）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不接收原因：小众需求，可通过管理方式解决。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根据剩余车位自动切换宽严模式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不接收原因：可通过满位阈值来控制进出车的宽严模式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入口收费（入口系统配置为出口，不匹配异常放行可选固定金额券）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不接受原因：有实际场景需求再考虑开发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南海区移动停车场的运营合作中，多车位预定功能需求十分迫切，对车位预约功能进行一次排查，尽量将影响车主正常使用的bug解决。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收费员账号登录相关需求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不接收原因：小众需求，可通过管理方式解决。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车场收费系统交接班汇总表界面增加线上缴费汇总表，在收费亭交接班要交接发票和线上线下收费额。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不接收原因：建议车场开通电子发票功能可解决此问题。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交接班提醒功能（实际很多收费员下班没退出，上班人员还是按已下班人员的账号进行收费）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不接收原因：不接收车场排班表此类需求，可通过管理方式解决。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对已离职的员工做优化处理，不显示在岗亭交接班界面上。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不接收原因：已离职员工可直接删除收费员，删除收费员为逻辑删除，不会删除该收费员关联的相关记录。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有效期外、延时期内车辆正常进出并设定显示及语音播报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不接收原因：逻辑不合理且为小众需求，不接收此需求。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B7217"/>
    <w:multiLevelType w:val="singleLevel"/>
    <w:tmpl w:val="B3BB72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772B7"/>
    <w:rsid w:val="0828089B"/>
    <w:rsid w:val="09C4695F"/>
    <w:rsid w:val="0EA772B7"/>
    <w:rsid w:val="2A1B483B"/>
    <w:rsid w:val="306D798B"/>
    <w:rsid w:val="332B29CD"/>
    <w:rsid w:val="6D535020"/>
    <w:rsid w:val="74C8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2018-04-13T06:55:00Z</dcterms:created>
  <dc:creator>北北</dc:creator>
  <cp:lastModifiedBy>北北</cp:lastModifiedBy>
  <dcterms:modified xsi:type="dcterms:W3CDTF">2018-04-13T08:17:32Z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