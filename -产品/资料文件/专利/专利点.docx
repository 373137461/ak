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200"/>
        <w:jc w:val="left"/>
        <w:rPr>
          <w:rFonts w:hint="eastAsia" w:ascii="黑体" w:hAnsi="黑体" w:eastAsia="黑体" w:cs="黑体"/>
          <w:color w:val="000000"/>
          <w:sz w:val="21"/>
          <w:szCs w:val="21"/>
          <w:lang w:val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1、云端部署，现场无需服务器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——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这个在大专利已包含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color w:val="000000"/>
          <w:sz w:val="21"/>
          <w:szCs w:val="21"/>
          <w:lang w:val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2、基于微信的移动管理，现场无需岗亭，无需收费员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——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这个在大专利已包含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color w:val="000000"/>
          <w:sz w:val="21"/>
          <w:szCs w:val="21"/>
          <w:lang w:val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3、闸杆不下，自动通知管理人员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——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可以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color w:val="000000"/>
          <w:sz w:val="21"/>
          <w:szCs w:val="21"/>
          <w:lang w:val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4、可交互的闸机，远程人机互动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——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可以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color w:val="000000"/>
          <w:sz w:val="21"/>
          <w:szCs w:val="21"/>
          <w:lang w:val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5、异常自动触发远程处理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——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可以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color w:val="000000"/>
          <w:sz w:val="21"/>
          <w:szCs w:val="21"/>
          <w:lang w:val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6、微信扫码一键添加设备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——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可以，这个要注意和类似小米的智能硬件区分，要突出我们的难点，和小米的不一样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color w:val="000000"/>
          <w:sz w:val="21"/>
          <w:szCs w:val="21"/>
          <w:lang w:val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7、微信一键处理异常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——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不太理解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color w:val="000000"/>
          <w:sz w:val="21"/>
          <w:szCs w:val="21"/>
          <w:lang w:val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8、离线自动放行，信用追缴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——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似乎较难形成专利，类似的机制已有太多实现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color w:val="000000"/>
          <w:sz w:val="21"/>
          <w:szCs w:val="21"/>
          <w:lang w:val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9、远程托管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——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可以，但要注意查一下有没有别人已提出类似的方式，要突出和别人已提出方式的不一样和优点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color w:val="000000"/>
          <w:sz w:val="21"/>
          <w:szCs w:val="21"/>
          <w:lang w:val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10、查费锁定金额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——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创新性不够，容易被否决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color w:val="000000"/>
          <w:sz w:val="21"/>
          <w:szCs w:val="21"/>
          <w:lang w:val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11、扫码一键离场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——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似乎较难形成专利，类似的机制已有太多实现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color w:val="000000"/>
          <w:sz w:val="21"/>
          <w:szCs w:val="21"/>
          <w:lang w:val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12、微信遥控通道开启关闭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——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可以，但要突出技术难度，避免被审查员以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“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业界通用技术，不用付出创新型劳动即可获得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”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的理由否决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color w:val="000000"/>
          <w:sz w:val="21"/>
          <w:szCs w:val="21"/>
          <w:lang w:val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13、无死角多枪监控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——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创新性不够，容易被否决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sz w:val="21"/>
          <w:szCs w:val="21"/>
        </w:rPr>
      </w:pPr>
      <w:bookmarkStart w:id="0" w:name="_GoBack"/>
      <w:bookmarkEnd w:id="0"/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14、只需一个人即可管理停车场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——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这个本身不能形成专利，关键在于支撑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“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一个人即可管理车场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”</w:t>
      </w:r>
      <w:r>
        <w:rPr>
          <w:rFonts w:hint="eastAsia" w:ascii="黑体" w:hAnsi="黑体" w:eastAsia="黑体" w:cs="黑体"/>
          <w:color w:val="000000"/>
          <w:sz w:val="21"/>
          <w:szCs w:val="21"/>
          <w:lang w:val="zh-CN"/>
        </w:rPr>
        <w:t>的技术，反倒可以形成专利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A52DE"/>
    <w:rsid w:val="1C3D546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2018-06-05T01:50:00Z</dcterms:created>
  <dc:creator>北北</dc:creator>
  <cp:lastModifiedBy>北北</cp:lastModifiedBy>
  <dcterms:modified xsi:type="dcterms:W3CDTF">2018-06-05T01:55:50Z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