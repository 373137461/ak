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 V2.5.1版本内容--预计7月16日发布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08350"/>
            <wp:effectExtent l="0" t="0" r="0" b="6350"/>
            <wp:docPr id="1" name="图片 1" descr="MPGS V2.5.1功能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PGS V2.5.1功能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MPGS下个版本重点内容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配合建立质保授权体系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地图编辑器编辑地图支持部分加载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MPGS数据上报平台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GPS动态寻车（项目驱动）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云地图项目列表进行分区展示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32BF"/>
    <w:multiLevelType w:val="singleLevel"/>
    <w:tmpl w:val="112332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F4358"/>
    <w:rsid w:val="17585A78"/>
    <w:rsid w:val="3EBF4358"/>
    <w:rsid w:val="6D535020"/>
    <w:rsid w:val="757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2018-07-02T02:41:00Z</dcterms:created>
  <dc:creator>北北</dc:creator>
  <cp:lastModifiedBy>北北</cp:lastModifiedBy>
  <dcterms:modified xsi:type="dcterms:W3CDTF">2018-07-02T03:04:43Z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