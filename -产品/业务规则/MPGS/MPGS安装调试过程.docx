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MPGS安装调试过程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以1000个车位为例，约400个灯板 600个摄像头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设备到货安装通电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服务器安装、MPGS升级（须前置，易出问题） ——2天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抄写所属停车场、楼层号、车位号，探头ID、IP，蓝牙ID、IP（不一定有），识别区号，引导屏ID、屏地址、组地址 ——1-2天（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琐碎且麻烦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  <w:r>
        <w:drawing>
          <wp:inline distT="0" distB="0" distL="114300" distR="114300">
            <wp:extent cx="5269865" cy="12426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4.调角度（需爬上去拆盖调角度）——1天 （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困难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5.画识别区、摄像头修改参数升级（华夏枪易升死）——2天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5.1禁用车位、勾选新能源车辆、修改优先城市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  <w:r>
        <w:drawing>
          <wp:inline distT="0" distB="0" distL="114300" distR="114300">
            <wp:extent cx="6181725" cy="292989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5.2修改服务器指向，均填172.16.1.1，端口5234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  <w:r>
        <w:drawing>
          <wp:inline distT="0" distB="0" distL="114300" distR="114300">
            <wp:extent cx="6181725" cy="29298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5.3调试工具批量调探测器：逐个画识别区、批量探头升级，可批量修改参数、服务器IP、优先城市等，禁用车位和新能源不行。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6.画地图 ——3天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6.1用CAD输出个高清的JPG格式的图片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kern w:val="2"/>
          <w:sz w:val="24"/>
          <w:szCs w:val="24"/>
          <w:lang w:val="en-US" w:eastAsia="zh-CN" w:bidi="ar-SA"/>
        </w:rPr>
        <w:t>6.2利用切割软件制作图层包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4"/>
          <w:szCs w:val="24"/>
          <w:lang w:val="en-US" w:eastAsia="zh-CN" w:bidi="ar-SA"/>
        </w:rPr>
        <w:t>6.3导入图层包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kern w:val="2"/>
          <w:sz w:val="24"/>
          <w:szCs w:val="24"/>
          <w:lang w:val="en-US" w:eastAsia="zh-CN" w:bidi="ar-SA"/>
        </w:rPr>
        <w:t>6.4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绘制地图--编辑关联路径点--编辑车位、放置探测器并关联--编辑蓝牙--车位屏--绑定逻辑区域--绑定检测设备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7.调试（抄错、调整、修改等） ——4-5天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1000个车位的停车场安装调试到能使用大概需要半个月时间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821F4"/>
    <w:multiLevelType w:val="multilevel"/>
    <w:tmpl w:val="993821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E086E"/>
    <w:rsid w:val="019217E6"/>
    <w:rsid w:val="107316A0"/>
    <w:rsid w:val="109C0DF4"/>
    <w:rsid w:val="136C28C2"/>
    <w:rsid w:val="14502031"/>
    <w:rsid w:val="15A95EAC"/>
    <w:rsid w:val="166E086E"/>
    <w:rsid w:val="17F008F8"/>
    <w:rsid w:val="193A78C5"/>
    <w:rsid w:val="1AAD0499"/>
    <w:rsid w:val="1B1E3836"/>
    <w:rsid w:val="203D07EC"/>
    <w:rsid w:val="20FE39CC"/>
    <w:rsid w:val="229F4176"/>
    <w:rsid w:val="22C64D62"/>
    <w:rsid w:val="23A75D2F"/>
    <w:rsid w:val="2425579E"/>
    <w:rsid w:val="26A96D2E"/>
    <w:rsid w:val="26E16B77"/>
    <w:rsid w:val="293B70B8"/>
    <w:rsid w:val="2F772960"/>
    <w:rsid w:val="341576B0"/>
    <w:rsid w:val="346153D7"/>
    <w:rsid w:val="3673231A"/>
    <w:rsid w:val="3D931D9B"/>
    <w:rsid w:val="3E3F342C"/>
    <w:rsid w:val="3FAC749F"/>
    <w:rsid w:val="403D0AC3"/>
    <w:rsid w:val="417E080E"/>
    <w:rsid w:val="41B85056"/>
    <w:rsid w:val="4A377C13"/>
    <w:rsid w:val="4E681D34"/>
    <w:rsid w:val="518252E7"/>
    <w:rsid w:val="55F740FC"/>
    <w:rsid w:val="58ED6983"/>
    <w:rsid w:val="5F5145F9"/>
    <w:rsid w:val="60324261"/>
    <w:rsid w:val="60BD19F9"/>
    <w:rsid w:val="62DB1E1E"/>
    <w:rsid w:val="62E75C7C"/>
    <w:rsid w:val="67C35010"/>
    <w:rsid w:val="68CB6316"/>
    <w:rsid w:val="68DA4848"/>
    <w:rsid w:val="697C1CC1"/>
    <w:rsid w:val="69B04188"/>
    <w:rsid w:val="6C5D6FBD"/>
    <w:rsid w:val="6D535020"/>
    <w:rsid w:val="6E1E4FBD"/>
    <w:rsid w:val="756D24B9"/>
    <w:rsid w:val="78214470"/>
    <w:rsid w:val="7C1518A4"/>
    <w:rsid w:val="7C5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2018-07-03T07:29:00Z</dcterms:created>
  <dc:creator>北北</dc:creator>
  <cp:lastModifiedBy>北北</cp:lastModifiedBy>
  <dcterms:modified xsi:type="dcterms:W3CDTF">2018-07-04T02:36:05Z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