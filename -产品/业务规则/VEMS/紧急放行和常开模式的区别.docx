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紧急放行和常开模式的区别</w:t>
      </w:r>
    </w:p>
    <w:p>
      <w:pPr>
        <w:ind w:firstLine="562" w:firstLineChars="20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ind w:firstLine="562" w:firstLineChars="20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紧急放行：</w:t>
      </w:r>
    </w:p>
    <w:p>
      <w:pPr>
        <w:ind w:firstLine="560" w:firstLineChars="200"/>
        <w:rPr>
          <w:lang w:val="en-U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紧急放行算作一种优惠，紧急放行模式下用户离场将列入异常放行记录：</w:t>
      </w:r>
    </w:p>
    <w:p>
      <w:r>
        <w:drawing>
          <wp:inline distT="0" distB="0" distL="114300" distR="114300">
            <wp:extent cx="6181725" cy="28397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收费流水和人工优惠流水里面也有对紧急放行优惠的体现：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81725" cy="28397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81725" cy="283972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562" w:firstLineChars="20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常开模式：</w:t>
      </w:r>
    </w:p>
    <w:p>
      <w:pPr>
        <w:numPr>
          <w:ilvl w:val="0"/>
          <w:numId w:val="1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常开模式-计入欠费：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71687"/>
    <w:multiLevelType w:val="singleLevel"/>
    <w:tmpl w:val="4347168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41394"/>
    <w:rsid w:val="1F541394"/>
    <w:rsid w:val="6D535020"/>
    <w:rsid w:val="783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2018-06-22T09:11:00Z</dcterms:created>
  <dc:creator>北北</dc:creator>
  <cp:lastModifiedBy>北北</cp:lastModifiedBy>
  <dcterms:modified xsi:type="dcterms:W3CDTF">2018-06-24T00:50:01Z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