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VEMS质保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授权机制如下：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只做离线授权，不与线上停车场关联；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由AOMP生成独立针对项目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的离线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授权文件；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授权关联线下服务器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MAC地址；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授权有效期可按具体时间段配置，按天数配置，或永久有效；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5.已在用的系统若有实际需要可出补丁进行授权，否则不做授权不影响正常使用；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授权过期策略建议如下：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6.1系统部署完启用后默认2个月试用期，试用期有试用期提醒，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6.2到期前30天：每日短信提醒、系统界面提醒（包括管理端、收费端）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6.3到期后30天内：锁管理端，收费端每隔5分钟弹窗提示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6.4到期30天后：不抓拍，不开闸，系统不工作，管理端收费端均锁定。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05DE7"/>
    <w:rsid w:val="14E22D66"/>
    <w:rsid w:val="184C3D89"/>
    <w:rsid w:val="36F47306"/>
    <w:rsid w:val="51D05DE7"/>
    <w:rsid w:val="54DE0FFF"/>
    <w:rsid w:val="6D535020"/>
    <w:rsid w:val="720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2018-07-05T07:18:00Z</dcterms:created>
  <dc:creator>北北</dc:creator>
  <cp:lastModifiedBy>北北</cp:lastModifiedBy>
  <dcterms:modified xsi:type="dcterms:W3CDTF">2018-07-05T07:24:00Z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