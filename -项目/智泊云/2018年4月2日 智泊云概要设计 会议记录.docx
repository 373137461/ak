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2018年4月2日 智泊云概要设计 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一、通讯服务：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长连接层：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一体机双网切换问题；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增加远程控制接口（控屏控语音接口，分一个接口（内容区分）OR三个接口）；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时间同步功能走心跳接口还是NTP服务问题；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一体机每30s发起一次心跳，连续5次心跳无返回，认为平台离线还是默认切换至辅链路问题；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去掉一体机密码；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SSL加密后是否仍需要MD5签名。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MQTT层：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（1）程序升级问题：升级时间、版本信息推送、升级消息是否保存；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二、进出车处理服务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进车处理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是否需要一体机唯一编号，通道编号、地感编号问题；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去掉卡/票机。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一体机开闸反馈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去掉进场记录/进场信息反馈。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图片上报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与进出车分开上报；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车身图片和车牌图片的大小问题。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自助进出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（1）自助开闸提示文案需再斟酌；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非系统开闸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非系统开闸进出车生成非系统开闸记录，不生成进出场记录；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是否仍存在“当班人员”定义。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三、车场配置服务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同步车场信息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同步车场信息是否列入一体机配置服务；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设置车场计费规则及同步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计费规则XML文件是否可以利用配置中心；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第一版去掉复杂版计费规则；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精简版计费规则提供模板导入功能。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VIP服务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需要兼容旧系统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查费缴费服务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需要兼容旧系统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优惠服务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（1）去掉优惠同步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一体机配置服务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为小程序新增主控板、摄像枪提供接口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收费端小程序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扫一体机二维码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用户名采用系统生成形式，不需用户输入密码（类似teambition）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扫码进入通道配置可做用户进入管理界面的入口（配置列表提供跳转至管理界面的入口）；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判断用户是否管理员，当用户被判断为非管理员时，直接跳转登录其有权限页面；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新增主控板和摄像枪页面，文案需斟酌，不能透露技术细节，（主控板IP只写设备IP）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进车/出车消息推送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需确保小程序退出后用户依然可以收到消息推送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进场前校正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由进出车处理服务拉消息回来；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增加用户拍车牌照后上传，请求后台，由后台识别的功能。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抓拍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实时请求；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建立异步长连接推送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下班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用户点击下班，弹出二次确认弹窗，确认后即执行下班操作；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下班不需要再输入密码。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交接班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采用扫码交接班形式；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以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微信使用习惯为标准。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接口设计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1、前端调用方式确定；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2、代码强调要求文档。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333AA"/>
    <w:multiLevelType w:val="singleLevel"/>
    <w:tmpl w:val="857333A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8258C6"/>
    <w:multiLevelType w:val="singleLevel"/>
    <w:tmpl w:val="BA8258C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F02C7DC"/>
    <w:multiLevelType w:val="singleLevel"/>
    <w:tmpl w:val="BF02C7D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1C0FF70"/>
    <w:multiLevelType w:val="singleLevel"/>
    <w:tmpl w:val="C1C0FF7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C858AD77"/>
    <w:multiLevelType w:val="singleLevel"/>
    <w:tmpl w:val="C858AD7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B635AFA"/>
    <w:multiLevelType w:val="singleLevel"/>
    <w:tmpl w:val="DB635AF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EDB8158"/>
    <w:multiLevelType w:val="singleLevel"/>
    <w:tmpl w:val="DEDB815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0344728"/>
    <w:multiLevelType w:val="singleLevel"/>
    <w:tmpl w:val="E034472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5787004"/>
    <w:multiLevelType w:val="singleLevel"/>
    <w:tmpl w:val="F578700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9885242"/>
    <w:multiLevelType w:val="singleLevel"/>
    <w:tmpl w:val="F988524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0AFDEA21"/>
    <w:multiLevelType w:val="singleLevel"/>
    <w:tmpl w:val="0AFDEA21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BDA8EE0"/>
    <w:multiLevelType w:val="singleLevel"/>
    <w:tmpl w:val="0BDA8EE0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1495CB0"/>
    <w:multiLevelType w:val="singleLevel"/>
    <w:tmpl w:val="21495CB0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970E44A"/>
    <w:multiLevelType w:val="singleLevel"/>
    <w:tmpl w:val="2970E44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29CAF782"/>
    <w:multiLevelType w:val="singleLevel"/>
    <w:tmpl w:val="29CAF782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2D22DF0"/>
    <w:multiLevelType w:val="singleLevel"/>
    <w:tmpl w:val="32D22DF0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E1DBF26"/>
    <w:multiLevelType w:val="singleLevel"/>
    <w:tmpl w:val="3E1DBF26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41BD6E1C"/>
    <w:multiLevelType w:val="singleLevel"/>
    <w:tmpl w:val="41BD6E1C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680994B"/>
    <w:multiLevelType w:val="singleLevel"/>
    <w:tmpl w:val="4680994B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84AB957"/>
    <w:multiLevelType w:val="singleLevel"/>
    <w:tmpl w:val="584AB957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7FE83F91"/>
    <w:multiLevelType w:val="singleLevel"/>
    <w:tmpl w:val="7FE83F9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2"/>
  </w:num>
  <w:num w:numId="6">
    <w:abstractNumId w:val="13"/>
  </w:num>
  <w:num w:numId="7">
    <w:abstractNumId w:val="0"/>
  </w:num>
  <w:num w:numId="8">
    <w:abstractNumId w:val="18"/>
  </w:num>
  <w:num w:numId="9">
    <w:abstractNumId w:val="16"/>
  </w:num>
  <w:num w:numId="10">
    <w:abstractNumId w:val="19"/>
  </w:num>
  <w:num w:numId="11">
    <w:abstractNumId w:val="3"/>
  </w:num>
  <w:num w:numId="12">
    <w:abstractNumId w:val="10"/>
  </w:num>
  <w:num w:numId="13">
    <w:abstractNumId w:val="9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2"/>
  </w:num>
  <w:num w:numId="19">
    <w:abstractNumId w:val="20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A0E63"/>
    <w:rsid w:val="07DB2BA4"/>
    <w:rsid w:val="084F7E6B"/>
    <w:rsid w:val="0E0139BD"/>
    <w:rsid w:val="0E85722F"/>
    <w:rsid w:val="1A0F15F0"/>
    <w:rsid w:val="20FA753D"/>
    <w:rsid w:val="23B30163"/>
    <w:rsid w:val="2A8A0E63"/>
    <w:rsid w:val="2ABA53AF"/>
    <w:rsid w:val="2BAB354E"/>
    <w:rsid w:val="2D0A752C"/>
    <w:rsid w:val="2E376BFD"/>
    <w:rsid w:val="475E7533"/>
    <w:rsid w:val="48B56125"/>
    <w:rsid w:val="4B8910D7"/>
    <w:rsid w:val="5FB61643"/>
    <w:rsid w:val="616D261F"/>
    <w:rsid w:val="6D535020"/>
    <w:rsid w:val="712B3AE6"/>
    <w:rsid w:val="71957249"/>
    <w:rsid w:val="79D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2018-04-03T01:09:00Z</dcterms:created>
  <dc:creator>北北</dc:creator>
  <cp:lastModifiedBy>北北</cp:lastModifiedBy>
  <dcterms:modified xsi:type="dcterms:W3CDTF">2018-04-03T02:22:09Z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