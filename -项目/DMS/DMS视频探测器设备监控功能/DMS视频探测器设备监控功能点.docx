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DMS视频探测器设备监控功能点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增加筛选搜索项：车牌号码、车位编号和设备状态——接收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筛选搜索项：改为中文显示——接收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增加“一键自动控灯”的按钮——接收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更换手动和自动控灯的标识显示方式——接收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将“导入”“导出”按钮放在搜索模块——暂不接收，因搜索模块跟按钮操作模块不是同个内容，且整个DMS的前端框架设计如此，可调整“导入”“导出”按钮的间距以增加实际展示的界面范围。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按“离线-在线手动-在线自动”的顺序排列——接收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去掉“切换状态”按钮，点击灯即可切换状态——接收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增加“刷新”按钮，刷新整个页面的实时状态——待定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时间不显示yyyy-MM-dd只显示HH:mm:ss——接收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81B1"/>
    <w:multiLevelType w:val="singleLevel"/>
    <w:tmpl w:val="0A228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51BD"/>
    <w:rsid w:val="021731C0"/>
    <w:rsid w:val="037D25A8"/>
    <w:rsid w:val="048A0D6F"/>
    <w:rsid w:val="05113FEF"/>
    <w:rsid w:val="07C460F5"/>
    <w:rsid w:val="0D7D642F"/>
    <w:rsid w:val="0EF06DDC"/>
    <w:rsid w:val="0F0E6AF0"/>
    <w:rsid w:val="103C192F"/>
    <w:rsid w:val="112D06E9"/>
    <w:rsid w:val="11B72765"/>
    <w:rsid w:val="14890985"/>
    <w:rsid w:val="19C9418D"/>
    <w:rsid w:val="1C6D62BF"/>
    <w:rsid w:val="1DCC5457"/>
    <w:rsid w:val="1E0F36EA"/>
    <w:rsid w:val="20C55390"/>
    <w:rsid w:val="23671ACC"/>
    <w:rsid w:val="25E151BD"/>
    <w:rsid w:val="27296F00"/>
    <w:rsid w:val="27473497"/>
    <w:rsid w:val="27CC47F0"/>
    <w:rsid w:val="28600BC3"/>
    <w:rsid w:val="298744F1"/>
    <w:rsid w:val="2FC26846"/>
    <w:rsid w:val="300E4FF4"/>
    <w:rsid w:val="37F80131"/>
    <w:rsid w:val="39827A7E"/>
    <w:rsid w:val="3C6E5FDF"/>
    <w:rsid w:val="3F7150FC"/>
    <w:rsid w:val="40552A4C"/>
    <w:rsid w:val="45907EE9"/>
    <w:rsid w:val="4E9B6F80"/>
    <w:rsid w:val="4F7E1807"/>
    <w:rsid w:val="510D5767"/>
    <w:rsid w:val="5C0224EF"/>
    <w:rsid w:val="60EB236F"/>
    <w:rsid w:val="66C21C4B"/>
    <w:rsid w:val="66D021C4"/>
    <w:rsid w:val="683F75DA"/>
    <w:rsid w:val="694459F0"/>
    <w:rsid w:val="6C436FC0"/>
    <w:rsid w:val="6CCB7C89"/>
    <w:rsid w:val="6D535020"/>
    <w:rsid w:val="73E33B4D"/>
    <w:rsid w:val="7CD0220F"/>
    <w:rsid w:val="7FEA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2018-04-09T01:49:00Z</dcterms:created>
  <dc:creator>北北</dc:creator>
  <cp:lastModifiedBy>北北</cp:lastModifiedBy>
  <dcterms:modified xsi:type="dcterms:W3CDTF">2018-04-11T03:51:24Z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